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69CB" w14:textId="0EF4404F" w:rsidR="00D5413C" w:rsidRPr="00B665CF" w:rsidRDefault="00B665CF">
      <w:pPr>
        <w:pStyle w:val="Photo"/>
        <w:rPr>
          <w:rFonts w:ascii="Times New Roman" w:hAnsi="Times New Roman" w:cs="Times New Roman"/>
          <w:color w:val="auto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 w:rsidRPr="00B665CF">
        <w:rPr>
          <w:noProof/>
          <w:color w:val="auto"/>
        </w:rPr>
        <w:drawing>
          <wp:inline distT="0" distB="0" distL="0" distR="0" wp14:anchorId="0A3F8EFA" wp14:editId="0E7BB27F">
            <wp:extent cx="4504026" cy="2558143"/>
            <wp:effectExtent l="0" t="0" r="0" b="0"/>
            <wp:docPr id="4" name="Picture 4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low confidence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rcRect b="8654"/>
                    <a:stretch/>
                  </pic:blipFill>
                  <pic:spPr>
                    <a:xfrm>
                      <a:off x="0" y="0"/>
                      <a:ext cx="4507363" cy="256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8E8D" w14:textId="3494FBBB" w:rsidR="001638F6" w:rsidRPr="00B665CF" w:rsidRDefault="00B665CF" w:rsidP="00B665CF">
      <w:pPr>
        <w:pStyle w:val="Title"/>
        <w:rPr>
          <w:rFonts w:ascii="Times New Roman" w:hAnsi="Times New Roman" w:cs="Times New Roman"/>
          <w:b/>
          <w:bCs/>
          <w:color w:val="auto"/>
        </w:rPr>
      </w:pPr>
      <w:r w:rsidRPr="00B665CF">
        <w:rPr>
          <w:rFonts w:ascii="Times New Roman" w:hAnsi="Times New Roman" w:cs="Times New Roman"/>
          <w:b/>
          <w:bCs/>
          <w:color w:val="auto"/>
        </w:rPr>
        <w:t>EL -2003 Project Report</w:t>
      </w:r>
    </w:p>
    <w:p w14:paraId="30B2902A" w14:textId="02785981" w:rsidR="001638F6" w:rsidRPr="001007EB" w:rsidRDefault="00B665CF" w:rsidP="00D5413C">
      <w:pPr>
        <w:pStyle w:val="Subtitle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007EB">
        <w:rPr>
          <w:rFonts w:ascii="Times New Roman" w:hAnsi="Times New Roman" w:cs="Times New Roman"/>
          <w:b/>
          <w:bCs/>
          <w:color w:val="auto"/>
          <w:sz w:val="28"/>
          <w:szCs w:val="28"/>
        </w:rPr>
        <w:t>Number guessing game</w:t>
      </w:r>
    </w:p>
    <w:p w14:paraId="2D3F155D" w14:textId="52A77326" w:rsidR="00B665CF" w:rsidRPr="001007EB" w:rsidRDefault="00B665CF" w:rsidP="003422FF">
      <w:pPr>
        <w:pStyle w:val="ContactInf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07E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21K-4523 | 21K-4899 </w:t>
      </w:r>
    </w:p>
    <w:p w14:paraId="3003A1B7" w14:textId="77777777" w:rsidR="00B665CF" w:rsidRPr="00B665CF" w:rsidRDefault="00B665CF" w:rsidP="003422FF">
      <w:pPr>
        <w:pStyle w:val="ContactInfo"/>
        <w:rPr>
          <w:rFonts w:ascii="Times New Roman" w:hAnsi="Times New Roman" w:cs="Times New Roman"/>
          <w:color w:val="auto"/>
        </w:rPr>
      </w:pPr>
    </w:p>
    <w:p w14:paraId="4D516609" w14:textId="68235F15" w:rsidR="003422FF" w:rsidRPr="00B665CF" w:rsidRDefault="003422FF" w:rsidP="003422FF">
      <w:pPr>
        <w:pStyle w:val="ContactInfo"/>
        <w:rPr>
          <w:rFonts w:ascii="Times New Roman" w:hAnsi="Times New Roman" w:cs="Times New Roman"/>
          <w:color w:val="auto"/>
        </w:rPr>
      </w:pPr>
      <w:r w:rsidRPr="00B665CF">
        <w:rPr>
          <w:rFonts w:ascii="Times New Roman" w:hAnsi="Times New Roman" w:cs="Times New Roman"/>
          <w:color w:val="auto"/>
        </w:rPr>
        <w:br w:type="page"/>
      </w:r>
    </w:p>
    <w:p w14:paraId="240223DE" w14:textId="717E8D3D" w:rsidR="00B665CF" w:rsidRPr="00B665CF" w:rsidRDefault="001007EB" w:rsidP="001007EB">
      <w:pPr>
        <w:pStyle w:val="Heading1"/>
        <w:tabs>
          <w:tab w:val="center" w:pos="4320"/>
          <w:tab w:val="left" w:pos="7092"/>
        </w:tabs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ab/>
      </w:r>
      <w:r w:rsidR="00B665CF" w:rsidRPr="00B665CF">
        <w:rPr>
          <w:rFonts w:ascii="Times New Roman" w:hAnsi="Times New Roman" w:cs="Times New Roman"/>
          <w:b/>
          <w:bCs/>
          <w:color w:val="auto"/>
          <w:sz w:val="32"/>
          <w:szCs w:val="32"/>
        </w:rPr>
        <w:t>NUMBER GUESSING GAME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</w:p>
    <w:p w14:paraId="5C2B9883" w14:textId="40DAC69C" w:rsidR="00B665CF" w:rsidRPr="00B665CF" w:rsidRDefault="00B665CF" w:rsidP="00B665CF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665CF">
        <w:rPr>
          <w:rFonts w:ascii="Times New Roman" w:hAnsi="Times New Roman" w:cs="Times New Roman"/>
          <w:b/>
          <w:bCs/>
          <w:color w:val="auto"/>
          <w:sz w:val="28"/>
          <w:szCs w:val="28"/>
        </w:rPr>
        <w:t>Team Members</w:t>
      </w:r>
    </w:p>
    <w:p w14:paraId="4CB2ADB8" w14:textId="4D31A01A" w:rsidR="00B665CF" w:rsidRPr="00B665CF" w:rsidRDefault="00B665CF" w:rsidP="00B665C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665CF">
        <w:rPr>
          <w:rFonts w:ascii="Times New Roman" w:hAnsi="Times New Roman" w:cs="Times New Roman"/>
          <w:color w:val="auto"/>
          <w:sz w:val="24"/>
          <w:szCs w:val="24"/>
        </w:rPr>
        <w:t>21K-4523 Nabiha Rajani</w:t>
      </w:r>
    </w:p>
    <w:p w14:paraId="3FAC5CF7" w14:textId="4698A560" w:rsidR="00B665CF" w:rsidRPr="00B665CF" w:rsidRDefault="00B665CF" w:rsidP="00B665C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665CF">
        <w:rPr>
          <w:rFonts w:ascii="Times New Roman" w:hAnsi="Times New Roman" w:cs="Times New Roman"/>
          <w:color w:val="auto"/>
          <w:sz w:val="24"/>
          <w:szCs w:val="24"/>
        </w:rPr>
        <w:t>21K-4899 Asad Tariq</w:t>
      </w:r>
    </w:p>
    <w:p w14:paraId="46C44BC0" w14:textId="47F0BCB7" w:rsidR="001638F6" w:rsidRPr="00B665CF" w:rsidRDefault="00B665CF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B665CF">
        <w:rPr>
          <w:rFonts w:ascii="Times New Roman" w:hAnsi="Times New Roman" w:cs="Times New Roman"/>
          <w:b/>
          <w:bCs/>
          <w:color w:val="auto"/>
          <w:sz w:val="28"/>
          <w:szCs w:val="28"/>
        </w:rPr>
        <w:t>Overview</w:t>
      </w:r>
    </w:p>
    <w:p w14:paraId="4C239C8E" w14:textId="40B69961" w:rsidR="00B665CF" w:rsidRPr="00B665CF" w:rsidRDefault="00B665CF" w:rsidP="00B665C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665CF">
        <w:rPr>
          <w:rFonts w:ascii="Times New Roman" w:hAnsi="Times New Roman" w:cs="Times New Roman"/>
          <w:color w:val="auto"/>
          <w:sz w:val="24"/>
          <w:szCs w:val="24"/>
        </w:rPr>
        <w:t>It is a number guessing game where the program generates a random number within the given range.</w:t>
      </w:r>
    </w:p>
    <w:p w14:paraId="7C1D90B1" w14:textId="4A1C0808" w:rsidR="00B665CF" w:rsidRPr="00B665CF" w:rsidRDefault="00B665CF" w:rsidP="00B665C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665CF">
        <w:rPr>
          <w:rFonts w:ascii="Times New Roman" w:hAnsi="Times New Roman" w:cs="Times New Roman"/>
          <w:color w:val="auto"/>
          <w:sz w:val="24"/>
          <w:szCs w:val="24"/>
        </w:rPr>
        <w:t>The user must guess a number within the range in a limited number of trials.</w:t>
      </w:r>
    </w:p>
    <w:p w14:paraId="602A9652" w14:textId="2804D176" w:rsidR="00B665CF" w:rsidRPr="00B665CF" w:rsidRDefault="00B665CF" w:rsidP="00B665CF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B665CF">
        <w:rPr>
          <w:rFonts w:ascii="Times New Roman" w:hAnsi="Times New Roman" w:cs="Times New Roman"/>
          <w:b/>
          <w:bCs/>
          <w:color w:val="auto"/>
          <w:sz w:val="28"/>
          <w:szCs w:val="28"/>
        </w:rPr>
        <w:t>Description</w:t>
      </w:r>
    </w:p>
    <w:bookmarkEnd w:id="0"/>
    <w:bookmarkEnd w:id="1"/>
    <w:bookmarkEnd w:id="2"/>
    <w:bookmarkEnd w:id="3"/>
    <w:bookmarkEnd w:id="4"/>
    <w:p w14:paraId="0FB589FB" w14:textId="12BD4AFC" w:rsidR="00D034C4" w:rsidRPr="00B665CF" w:rsidRDefault="00D034C4" w:rsidP="00D034C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665CF">
        <w:rPr>
          <w:rFonts w:ascii="Times New Roman" w:hAnsi="Times New Roman" w:cs="Times New Roman"/>
          <w:color w:val="auto"/>
          <w:sz w:val="24"/>
          <w:szCs w:val="24"/>
        </w:rPr>
        <w:t>If the user fails to guess the number and runs out of tries, the program restarts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 prompts the user for a decision.</w:t>
      </w:r>
    </w:p>
    <w:p w14:paraId="427B1EA7" w14:textId="3BEC6BB4" w:rsidR="00D034C4" w:rsidRDefault="00D034C4" w:rsidP="00D034C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665CF">
        <w:rPr>
          <w:rFonts w:ascii="Times New Roman" w:hAnsi="Times New Roman" w:cs="Times New Roman"/>
          <w:color w:val="auto"/>
          <w:sz w:val="24"/>
          <w:szCs w:val="24"/>
        </w:rPr>
        <w:t>The user may choose to exit the game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change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settings</w:t>
      </w:r>
      <w:proofErr w:type="gramEnd"/>
      <w:r w:rsidRPr="00B665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or play another game, via a main menu function.</w:t>
      </w:r>
    </w:p>
    <w:p w14:paraId="1B4DDBAB" w14:textId="14C54F4A" w:rsidR="00D034C4" w:rsidRDefault="00D034C4" w:rsidP="00D034C4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user may select the difficulty level and the program will adjust the number of tries the user gets before the game automatically ends.</w:t>
      </w:r>
    </w:p>
    <w:p w14:paraId="707F8526" w14:textId="430B9BF5" w:rsidR="00D034C4" w:rsidRPr="00201146" w:rsidRDefault="00D034C4" w:rsidP="00D034C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201146">
        <w:rPr>
          <w:rFonts w:ascii="Times New Roman" w:hAnsi="Times New Roman" w:cs="Times New Roman"/>
          <w:color w:val="auto"/>
          <w:sz w:val="24"/>
          <w:szCs w:val="24"/>
        </w:rPr>
        <w:t xml:space="preserve">Out of range entries are detected and the user is prompted to re-enter a valid value. </w:t>
      </w:r>
    </w:p>
    <w:p w14:paraId="7D107471" w14:textId="38B6C266" w:rsidR="00B665CF" w:rsidRPr="00201146" w:rsidRDefault="00B665CF" w:rsidP="00B665CF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01146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Conclusion</w:t>
      </w:r>
    </w:p>
    <w:p w14:paraId="076A5DA1" w14:textId="77777777" w:rsidR="00D034C4" w:rsidRPr="00201146" w:rsidRDefault="00D034C4" w:rsidP="00B665C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201146">
        <w:rPr>
          <w:rFonts w:ascii="Times New Roman" w:hAnsi="Times New Roman" w:cs="Times New Roman"/>
          <w:color w:val="auto"/>
          <w:sz w:val="24"/>
          <w:szCs w:val="24"/>
        </w:rPr>
        <w:t xml:space="preserve">Tools used: </w:t>
      </w:r>
    </w:p>
    <w:p w14:paraId="528A3154" w14:textId="77777777" w:rsidR="00D034C4" w:rsidRPr="00201146" w:rsidRDefault="00D034C4" w:rsidP="00D034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01146">
        <w:rPr>
          <w:rFonts w:ascii="Times New Roman" w:hAnsi="Times New Roman" w:cs="Times New Roman"/>
          <w:color w:val="auto"/>
          <w:sz w:val="24"/>
          <w:szCs w:val="24"/>
        </w:rPr>
        <w:t>Microsoft Visual Studio 2019</w:t>
      </w:r>
    </w:p>
    <w:p w14:paraId="26AD6862" w14:textId="20549ED3" w:rsidR="00B665CF" w:rsidRPr="00201146" w:rsidRDefault="00D034C4" w:rsidP="00D034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01146">
        <w:rPr>
          <w:rFonts w:ascii="Times New Roman" w:hAnsi="Times New Roman" w:cs="Times New Roman"/>
          <w:color w:val="auto"/>
          <w:sz w:val="24"/>
          <w:szCs w:val="24"/>
        </w:rPr>
        <w:t>Assembly language 8086</w:t>
      </w:r>
    </w:p>
    <w:p w14:paraId="0561F9D4" w14:textId="1EAE8E9F" w:rsidR="00194379" w:rsidRPr="00201146" w:rsidRDefault="00D034C4" w:rsidP="00B665C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201146">
        <w:rPr>
          <w:rFonts w:ascii="Times New Roman" w:hAnsi="Times New Roman" w:cs="Times New Roman"/>
          <w:color w:val="auto"/>
          <w:sz w:val="24"/>
          <w:szCs w:val="24"/>
        </w:rPr>
        <w:t>Implementation of concepts:</w:t>
      </w:r>
      <w:r w:rsidRPr="00201146">
        <w:rPr>
          <w:rFonts w:ascii="Times New Roman" w:hAnsi="Times New Roman" w:cs="Times New Roman"/>
          <w:color w:val="auto"/>
          <w:sz w:val="24"/>
          <w:szCs w:val="24"/>
        </w:rPr>
        <w:br/>
        <w:t>Jumps and labels,</w:t>
      </w:r>
      <w:r w:rsidR="00194379" w:rsidRPr="0020114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01146" w:rsidRPr="00201146">
        <w:rPr>
          <w:rFonts w:ascii="Times New Roman" w:hAnsi="Times New Roman" w:cs="Times New Roman"/>
          <w:color w:val="auto"/>
          <w:sz w:val="24"/>
          <w:szCs w:val="24"/>
        </w:rPr>
        <w:t xml:space="preserve">stack, </w:t>
      </w:r>
      <w:r w:rsidR="00194379" w:rsidRPr="00201146">
        <w:rPr>
          <w:rFonts w:ascii="Times New Roman" w:hAnsi="Times New Roman" w:cs="Times New Roman"/>
          <w:color w:val="auto"/>
          <w:sz w:val="24"/>
          <w:szCs w:val="24"/>
        </w:rPr>
        <w:t xml:space="preserve">comparisons, loops, </w:t>
      </w:r>
      <w:r w:rsidRPr="00201146">
        <w:rPr>
          <w:rFonts w:ascii="Times New Roman" w:hAnsi="Times New Roman" w:cs="Times New Roman"/>
          <w:color w:val="auto"/>
          <w:sz w:val="24"/>
          <w:szCs w:val="24"/>
        </w:rPr>
        <w:t xml:space="preserve">shifts, procedures, functions (randomize, </w:t>
      </w:r>
      <w:proofErr w:type="spellStart"/>
      <w:r w:rsidRPr="00201146">
        <w:rPr>
          <w:rFonts w:ascii="Times New Roman" w:hAnsi="Times New Roman" w:cs="Times New Roman"/>
          <w:color w:val="auto"/>
          <w:sz w:val="24"/>
          <w:szCs w:val="24"/>
        </w:rPr>
        <w:t>settextcolor</w:t>
      </w:r>
      <w:proofErr w:type="spellEnd"/>
      <w:r w:rsidRPr="00201146">
        <w:rPr>
          <w:rFonts w:ascii="Times New Roman" w:hAnsi="Times New Roman" w:cs="Times New Roman"/>
          <w:color w:val="auto"/>
          <w:sz w:val="24"/>
          <w:szCs w:val="24"/>
        </w:rPr>
        <w:t>, etc.)</w:t>
      </w:r>
    </w:p>
    <w:p w14:paraId="64FE52C6" w14:textId="59006DA3" w:rsidR="00D034C4" w:rsidRDefault="00D034C4" w:rsidP="00B665CF"/>
    <w:p w14:paraId="6FF9A8C4" w14:textId="7C7BFABD" w:rsidR="00194379" w:rsidRDefault="00194379" w:rsidP="0019437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Code</w:t>
      </w:r>
    </w:p>
    <w:p w14:paraId="60D64A4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TITLE EL2001 Computer Architecture and Assembly Language Lab Project</w:t>
      </w:r>
    </w:p>
    <w:p w14:paraId="17EC9DA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B69B07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;;;;;;;;;;;;;;;;;;;;;;;;;;;;;;;;;;;;;;;;;;;;;;;;</w:t>
      </w:r>
    </w:p>
    <w:p w14:paraId="50A2BA8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;                                              ;</w:t>
      </w:r>
    </w:p>
    <w:p w14:paraId="0DDB11B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;   </w:t>
      </w:r>
      <w:proofErr w:type="gram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K21-4523 Nabiha Rajani                    ;</w:t>
      </w:r>
    </w:p>
    <w:p w14:paraId="2844055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;   </w:t>
      </w:r>
      <w:proofErr w:type="gram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K21-4899 Asad Tariq                       ;</w:t>
      </w:r>
    </w:p>
    <w:p w14:paraId="548E466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;                                              ;</w:t>
      </w:r>
    </w:p>
    <w:p w14:paraId="712FCF2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;   </w:t>
      </w:r>
      <w:proofErr w:type="gram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Number Guessing Game                      ;</w:t>
      </w:r>
    </w:p>
    <w:p w14:paraId="522B276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;                                              ;</w:t>
      </w:r>
    </w:p>
    <w:p w14:paraId="5C931CE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;;;;;;;;;;;;;;;;;;;;;;;;;;;;;;;;;;;;;;;;;;;;;;;;</w:t>
      </w:r>
    </w:p>
    <w:p w14:paraId="12C83072" w14:textId="77777777" w:rsidR="00201146" w:rsidRPr="00201146" w:rsidRDefault="00201146" w:rsidP="00201146">
      <w:pPr>
        <w:spacing w:before="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24F7422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include Irvine32.inc</w:t>
      </w:r>
    </w:p>
    <w:p w14:paraId="3CB2C47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3127D65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.data</w:t>
      </w:r>
    </w:p>
    <w:p w14:paraId="6056513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</w:p>
    <w:p w14:paraId="6A75CE9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;;;;;;;;;;;;;;;;;;;;;;;;;;;;;;;;;;;</w:t>
      </w:r>
    </w:p>
    <w:p w14:paraId="4483787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</w:t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Game Prompts                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  ;</w:t>
      </w:r>
      <w:proofErr w:type="gramEnd"/>
    </w:p>
    <w:p w14:paraId="02B1E9A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;;;;;;;;;;;;;;;;;;;;;;;;;;;;;;;;;;;</w:t>
      </w:r>
    </w:p>
    <w:p w14:paraId="7E5DF69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75C93AB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msg byte "Chances to guess the number: ", 0</w:t>
      </w:r>
    </w:p>
    <w:p w14:paraId="43DF9DF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difficultyMsg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byte "Select difficulty level (1/2/3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) :</w:t>
      </w:r>
      <w:proofErr w:type="gram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", 0</w:t>
      </w:r>
    </w:p>
    <w:p w14:paraId="74BBA17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mainMsg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byte "Enter a number between 0 and 500: ", 0</w:t>
      </w:r>
    </w:p>
    <w:p w14:paraId="5D2EF7F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lessMsg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byte "Your guess is too high!", 0</w:t>
      </w:r>
    </w:p>
    <w:p w14:paraId="6DEB005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equalMsg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byte "Correct - shabash!", 0</w:t>
      </w:r>
    </w:p>
    <w:p w14:paraId="6B77F18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greaterMsg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byte "Your guess is too low!", 0</w:t>
      </w:r>
    </w:p>
    <w:p w14:paraId="73789FD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replayMsg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byte "Play again? (y/n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) :</w:t>
      </w:r>
      <w:proofErr w:type="gram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", 0</w:t>
      </w:r>
    </w:p>
    <w:p w14:paraId="75986A3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goodbyeMsg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byte "Thank you for playing!", 0</w:t>
      </w:r>
    </w:p>
    <w:p w14:paraId="7330D1D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errorMsg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byte "Out of 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range  -</w:t>
      </w:r>
      <w:proofErr w:type="gram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", 0</w:t>
      </w:r>
    </w:p>
    <w:p w14:paraId="32EE448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livesMsg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byte "Lives left: ", 0</w:t>
      </w:r>
    </w:p>
    <w:p w14:paraId="79C79D6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revealMsg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byte "Hah! The correct answer was: ", 0</w:t>
      </w:r>
    </w:p>
    <w:p w14:paraId="79EF22C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61637E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;;;;;;;;;;;;;;;;;;;;;;;;;;;;;;;;;;;</w:t>
      </w:r>
    </w:p>
    <w:p w14:paraId="7D6AC23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</w:t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Main Menu                   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  ;</w:t>
      </w:r>
      <w:proofErr w:type="gramEnd"/>
    </w:p>
    <w:p w14:paraId="03A9FED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;;;;;;;;;;;;;;;;;;;;;;;;;;;;;;;;;;;</w:t>
      </w:r>
    </w:p>
    <w:p w14:paraId="2BA25AF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E87AB6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start byte "1. Start Game", 0</w:t>
      </w:r>
    </w:p>
    <w:p w14:paraId="05C7CF8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set byte "2. Settings", 0</w:t>
      </w:r>
    </w:p>
    <w:p w14:paraId="5D708B7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inst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byte"3. Instructions", 0</w:t>
      </w:r>
    </w:p>
    <w:p w14:paraId="41A2200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quit byte "4. Quit Game", 0</w:t>
      </w:r>
    </w:p>
    <w:p w14:paraId="03B38C4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Invalid byte "Invalid Option, you will be returned to the Main Menu", 0</w:t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</w:p>
    <w:p w14:paraId="1A1A450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</w:p>
    <w:p w14:paraId="7CD8172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;;;;;;;;;;;;;;;;;;;;;;;;;;;;;;;;;;;</w:t>
      </w:r>
    </w:p>
    <w:p w14:paraId="08FE2B8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</w:t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Settings                    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  ;</w:t>
      </w:r>
      <w:proofErr w:type="gramEnd"/>
    </w:p>
    <w:p w14:paraId="19D8E8E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;;;;;;;;;;;;;;;;;;;;;;;;;;;;;;;;;;;</w:t>
      </w:r>
    </w:p>
    <w:p w14:paraId="316CDB3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38227DE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Color byte "Change theme to: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",  0</w:t>
      </w:r>
      <w:proofErr w:type="gramEnd"/>
    </w:p>
    <w:p w14:paraId="1E451E9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color1 byte "1. Springtime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",  0</w:t>
      </w:r>
      <w:proofErr w:type="gramEnd"/>
    </w:p>
    <w:p w14:paraId="5CB2B97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color2 byte "2. Bumblebee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",  0</w:t>
      </w:r>
      <w:proofErr w:type="gramEnd"/>
    </w:p>
    <w:p w14:paraId="4F817EF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color3 byte "3. Red Velvet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",  0</w:t>
      </w:r>
      <w:proofErr w:type="gram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</w:p>
    <w:p w14:paraId="35F1A6A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color4 byte "4. Light Cyan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",  0</w:t>
      </w:r>
      <w:proofErr w:type="gramEnd"/>
    </w:p>
    <w:p w14:paraId="1293EA8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color5 byte "5. Notepad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",  0</w:t>
      </w:r>
      <w:proofErr w:type="gramEnd"/>
    </w:p>
    <w:p w14:paraId="4F981E6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color6 byte "6. Rapunzel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",  0</w:t>
      </w:r>
      <w:proofErr w:type="gramEnd"/>
    </w:p>
    <w:p w14:paraId="19D3DA9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def byte "7. Default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",  0</w:t>
      </w:r>
      <w:proofErr w:type="gramEnd"/>
    </w:p>
    <w:p w14:paraId="6F76C0E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lastRenderedPageBreak/>
        <w:tab/>
        <w:t>Diff byte "Change difficulty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",  0</w:t>
      </w:r>
      <w:proofErr w:type="gramEnd"/>
    </w:p>
    <w:p w14:paraId="39D25DA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65F379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;;;;;;;;;;;;;;;;;;;;;;;;;;;;;;;</w:t>
      </w:r>
    </w:p>
    <w:p w14:paraId="1DE5767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</w:t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Welcome Screen          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  ;</w:t>
      </w:r>
      <w:proofErr w:type="gramEnd"/>
    </w:p>
    <w:p w14:paraId="06FEE42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;;;;;;;;;;;;;;;;;;;;;;;;;;;;;;;</w:t>
      </w:r>
    </w:p>
    <w:p w14:paraId="7B82E6E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wMsg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byte "The Number Guessing Game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",  0</w:t>
      </w:r>
      <w:proofErr w:type="gramEnd"/>
    </w:p>
    <w:p w14:paraId="67E23EF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D9618A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;;;;;;;;;;;;;;;;;;;;;;;;;;;;;;;</w:t>
      </w:r>
    </w:p>
    <w:p w14:paraId="323C2B0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</w:t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Instructions        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  ;</w:t>
      </w:r>
      <w:proofErr w:type="gramEnd"/>
    </w:p>
    <w:p w14:paraId="494BE1F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;;;;;;;;;;;;;;;;;;;;;;;;;;;;;;;</w:t>
      </w:r>
    </w:p>
    <w:p w14:paraId="7F29B26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ins1 byte "1. Select difficulty level as per your intelligence", 0</w:t>
      </w:r>
    </w:p>
    <w:p w14:paraId="7DAEE1A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ins2 byte "2. Enter number between 0 and 500 ", 0</w:t>
      </w:r>
    </w:p>
    <w:p w14:paraId="3914A13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ins3 byte "3. Try to guess the number within a limited number of trials", 0</w:t>
      </w:r>
    </w:p>
    <w:p w14:paraId="677955B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ins4 byte "4. Don't be disappointed if you fail to guess the number :(", 0</w:t>
      </w:r>
    </w:p>
    <w:p w14:paraId="34DABAD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ins5 byte "5. Good Luck :) ", 0</w:t>
      </w:r>
    </w:p>
    <w:p w14:paraId="463F27D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back byte "Press any key to return to the main menu", 0</w:t>
      </w:r>
    </w:p>
    <w:p w14:paraId="7FE768F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BB2EF7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random </w:t>
      </w:r>
      <w:proofErr w:type="spellStart"/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dword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?</w:t>
      </w:r>
      <w:proofErr w:type="gramEnd"/>
    </w:p>
    <w:p w14:paraId="4A98E44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life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dword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0</w:t>
      </w:r>
    </w:p>
    <w:p w14:paraId="667A0EA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difficulty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dword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3</w:t>
      </w:r>
    </w:p>
    <w:p w14:paraId="7390B92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21B74D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.code</w:t>
      </w:r>
      <w:proofErr w:type="gramEnd"/>
    </w:p>
    <w:p w14:paraId="425D4E9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main proc</w:t>
      </w:r>
    </w:p>
    <w:p w14:paraId="109BE5F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7D1438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call Welcome</w:t>
      </w:r>
    </w:p>
    <w:p w14:paraId="4217E72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MainGame</w:t>
      </w:r>
      <w:proofErr w:type="spellEnd"/>
    </w:p>
    <w:p w14:paraId="2A0CD3D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main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endp</w:t>
      </w:r>
      <w:proofErr w:type="spellEnd"/>
    </w:p>
    <w:p w14:paraId="49268EF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7470FE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Welcome PROC</w:t>
      </w:r>
    </w:p>
    <w:p w14:paraId="2C3A65B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pushfd</w:t>
      </w:r>
      <w:proofErr w:type="spellEnd"/>
    </w:p>
    <w:p w14:paraId="575CF1E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mov dh, 5</w:t>
      </w:r>
    </w:p>
    <w:p w14:paraId="23B9DFC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mov dl, 39</w:t>
      </w:r>
    </w:p>
    <w:p w14:paraId="2CCA7E2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gotoxy</w:t>
      </w:r>
      <w:proofErr w:type="spellEnd"/>
    </w:p>
    <w:p w14:paraId="6F55919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green + (black*16)</w:t>
      </w:r>
    </w:p>
    <w:p w14:paraId="40BFA41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SetTextColor</w:t>
      </w:r>
      <w:proofErr w:type="spellEnd"/>
    </w:p>
    <w:p w14:paraId="130652B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OFFSET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wMsg</w:t>
      </w:r>
      <w:proofErr w:type="spellEnd"/>
    </w:p>
    <w:p w14:paraId="74A0A40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51C08C8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1000</w:t>
      </w:r>
    </w:p>
    <w:p w14:paraId="62DD2DD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call delay</w:t>
      </w:r>
    </w:p>
    <w:p w14:paraId="5A33FCB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ecx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5</w:t>
      </w:r>
    </w:p>
    <w:p w14:paraId="177335D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dot:</w:t>
      </w:r>
    </w:p>
    <w:p w14:paraId="39E4B9B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mov al, '.'</w:t>
      </w:r>
    </w:p>
    <w:p w14:paraId="16B5880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writeChar</w:t>
      </w:r>
      <w:proofErr w:type="spellEnd"/>
    </w:p>
    <w:p w14:paraId="4D31747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1000</w:t>
      </w:r>
    </w:p>
    <w:p w14:paraId="7D4E3BA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call delay</w:t>
      </w:r>
    </w:p>
    <w:p w14:paraId="3D53F6A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loop dot</w:t>
      </w:r>
    </w:p>
    <w:p w14:paraId="592AFF8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gotoxy</w:t>
      </w:r>
      <w:proofErr w:type="spellEnd"/>
    </w:p>
    <w:p w14:paraId="619985C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9AD214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0</w:t>
      </w:r>
    </w:p>
    <w:p w14:paraId="61E30E7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popfd</w:t>
      </w:r>
      <w:proofErr w:type="spellEnd"/>
    </w:p>
    <w:p w14:paraId="5EAECB5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ret</w:t>
      </w:r>
    </w:p>
    <w:p w14:paraId="72BC8A5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Welcome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endp</w:t>
      </w:r>
      <w:proofErr w:type="spellEnd"/>
    </w:p>
    <w:p w14:paraId="461450D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46D761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MainMenu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PROC</w:t>
      </w:r>
    </w:p>
    <w:p w14:paraId="4656FB4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pushfd</w:t>
      </w:r>
      <w:proofErr w:type="spellEnd"/>
    </w:p>
    <w:p w14:paraId="11F1FCB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0B78442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lastRenderedPageBreak/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start</w:t>
      </w:r>
    </w:p>
    <w:p w14:paraId="1FDC7AC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685F8EA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34F1168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set</w:t>
      </w:r>
    </w:p>
    <w:p w14:paraId="1FFB16A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7EA1196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05584D4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OFFSET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inst</w:t>
      </w:r>
      <w:proofErr w:type="spellEnd"/>
    </w:p>
    <w:p w14:paraId="2798590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1A9B638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564584D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quit</w:t>
      </w:r>
    </w:p>
    <w:p w14:paraId="4406D7D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55925C5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6AED79A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popfd</w:t>
      </w:r>
      <w:proofErr w:type="spellEnd"/>
    </w:p>
    <w:p w14:paraId="335FF14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ret</w:t>
      </w:r>
    </w:p>
    <w:p w14:paraId="02B7F7E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6AE1AD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MainMenu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ENDP</w:t>
      </w:r>
    </w:p>
    <w:p w14:paraId="4049176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F13C51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MainGame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PROC</w:t>
      </w:r>
    </w:p>
    <w:p w14:paraId="447C510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green + (black*16)</w:t>
      </w:r>
    </w:p>
    <w:p w14:paraId="703C6AC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SetTextColor</w:t>
      </w:r>
      <w:proofErr w:type="spellEnd"/>
    </w:p>
    <w:p w14:paraId="58DA39B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0</w:t>
      </w:r>
    </w:p>
    <w:p w14:paraId="46E4725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503B6D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Line: 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  ;</w:t>
      </w:r>
      <w:proofErr w:type="gram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yeh bas ek label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hai</w:t>
      </w:r>
      <w:proofErr w:type="spellEnd"/>
    </w:p>
    <w:p w14:paraId="3A8B4A2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CA7818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clrscr</w:t>
      </w:r>
      <w:proofErr w:type="spellEnd"/>
    </w:p>
    <w:p w14:paraId="11219C1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MainMenu</w:t>
      </w:r>
      <w:proofErr w:type="spellEnd"/>
    </w:p>
    <w:p w14:paraId="516F16F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2DD018E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ReadInt</w:t>
      </w:r>
      <w:proofErr w:type="spellEnd"/>
    </w:p>
    <w:p w14:paraId="235851B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1</w:t>
      </w:r>
    </w:p>
    <w:p w14:paraId="0E431C9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je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startGame</w:t>
      </w:r>
      <w:proofErr w:type="spellEnd"/>
    </w:p>
    <w:p w14:paraId="3FABA6A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3725A63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2</w:t>
      </w:r>
    </w:p>
    <w:p w14:paraId="3A67743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je Settings</w:t>
      </w:r>
    </w:p>
    <w:p w14:paraId="2DE3083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79BF582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3</w:t>
      </w:r>
    </w:p>
    <w:p w14:paraId="3CA5F47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je Instructions</w:t>
      </w:r>
    </w:p>
    <w:p w14:paraId="45A11FE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15289A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4</w:t>
      </w:r>
    </w:p>
    <w:p w14:paraId="6676F11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je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byebye</w:t>
      </w:r>
      <w:proofErr w:type="spellEnd"/>
    </w:p>
    <w:p w14:paraId="7C0B755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EA0713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Invalid</w:t>
      </w:r>
    </w:p>
    <w:p w14:paraId="4C249EF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33F2CB2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Line</w:t>
      </w:r>
    </w:p>
    <w:p w14:paraId="0468B98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0A2AE3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Instructions:</w:t>
      </w:r>
    </w:p>
    <w:p w14:paraId="3C02279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clrscr</w:t>
      </w:r>
      <w:proofErr w:type="spellEnd"/>
    </w:p>
    <w:p w14:paraId="39B644E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ins1</w:t>
      </w:r>
    </w:p>
    <w:p w14:paraId="207EBC8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3913094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2A5846F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ins2</w:t>
      </w:r>
    </w:p>
    <w:p w14:paraId="17A6EE2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7A0A72F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7DE9DED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ins3</w:t>
      </w:r>
    </w:p>
    <w:p w14:paraId="101718C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611D699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4067EE7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lastRenderedPageBreak/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ins4</w:t>
      </w:r>
    </w:p>
    <w:p w14:paraId="6E35133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052E1A3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54B07A8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ins5</w:t>
      </w:r>
    </w:p>
    <w:p w14:paraId="1159A95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37C26B1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3892135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56FCB1D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back</w:t>
      </w:r>
    </w:p>
    <w:p w14:paraId="3740738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3E9BFE3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readChar</w:t>
      </w:r>
      <w:proofErr w:type="spellEnd"/>
    </w:p>
    <w:p w14:paraId="01757D5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line</w:t>
      </w:r>
    </w:p>
    <w:p w14:paraId="135582B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2855F3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Settings:</w:t>
      </w:r>
    </w:p>
    <w:p w14:paraId="61A3463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clrscr</w:t>
      </w:r>
      <w:proofErr w:type="spellEnd"/>
    </w:p>
    <w:p w14:paraId="4FC9A42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Color</w:t>
      </w:r>
    </w:p>
    <w:p w14:paraId="05ABC69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29EE2E7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3179CAD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color1</w:t>
      </w:r>
    </w:p>
    <w:p w14:paraId="2866C59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09B6E98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4929B84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color2</w:t>
      </w:r>
    </w:p>
    <w:p w14:paraId="6090877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23AAA99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6539D8C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color3</w:t>
      </w:r>
    </w:p>
    <w:p w14:paraId="773D537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06B7863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49A40C2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color4</w:t>
      </w:r>
    </w:p>
    <w:p w14:paraId="3572DB6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1258EBB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7856D23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color5</w:t>
      </w:r>
    </w:p>
    <w:p w14:paraId="35CC98C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050DAE5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78E5DAE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color6</w:t>
      </w:r>
    </w:p>
    <w:p w14:paraId="250AC81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29AA4EC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059C116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def</w:t>
      </w:r>
    </w:p>
    <w:p w14:paraId="4F53E38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604D50D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11243AC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0</w:t>
      </w:r>
    </w:p>
    <w:p w14:paraId="35EFADE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6EE2C1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ReadInt</w:t>
      </w:r>
      <w:proofErr w:type="spellEnd"/>
    </w:p>
    <w:p w14:paraId="3A1E2D4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1</w:t>
      </w:r>
    </w:p>
    <w:p w14:paraId="32BC864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je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gre</w:t>
      </w:r>
      <w:proofErr w:type="spellEnd"/>
    </w:p>
    <w:p w14:paraId="0577A76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A5D3BC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2</w:t>
      </w:r>
    </w:p>
    <w:p w14:paraId="45CB580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je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yel</w:t>
      </w:r>
      <w:proofErr w:type="spellEnd"/>
    </w:p>
    <w:p w14:paraId="24FDAFE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33513DA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3</w:t>
      </w:r>
    </w:p>
    <w:p w14:paraId="4EB8081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je re</w:t>
      </w:r>
    </w:p>
    <w:p w14:paraId="051C1A7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222F866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4</w:t>
      </w:r>
    </w:p>
    <w:p w14:paraId="14448C2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je lc</w:t>
      </w:r>
    </w:p>
    <w:p w14:paraId="24C10FA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D834E7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5</w:t>
      </w:r>
    </w:p>
    <w:p w14:paraId="516522C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je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whi</w:t>
      </w:r>
      <w:proofErr w:type="spellEnd"/>
    </w:p>
    <w:p w14:paraId="2FF45BC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C71A43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6</w:t>
      </w:r>
    </w:p>
    <w:p w14:paraId="3EB5409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je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lm</w:t>
      </w:r>
      <w:proofErr w:type="spellEnd"/>
    </w:p>
    <w:p w14:paraId="4A7C020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266953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7</w:t>
      </w:r>
    </w:p>
    <w:p w14:paraId="0477548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je default</w:t>
      </w:r>
    </w:p>
    <w:p w14:paraId="70F3321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line</w:t>
      </w:r>
    </w:p>
    <w:p w14:paraId="3CD63F4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24752C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gre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:</w:t>
      </w:r>
    </w:p>
    <w:p w14:paraId="0540568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green + (yellow*16)</w:t>
      </w:r>
    </w:p>
    <w:p w14:paraId="1044E4B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SetTextColor</w:t>
      </w:r>
      <w:proofErr w:type="spellEnd"/>
    </w:p>
    <w:p w14:paraId="3E06551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line</w:t>
      </w:r>
    </w:p>
    <w:p w14:paraId="13FB85E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</w:p>
    <w:p w14:paraId="334B9FD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yel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:</w:t>
      </w:r>
    </w:p>
    <w:p w14:paraId="773EECA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yellow + (black*16)</w:t>
      </w:r>
    </w:p>
    <w:p w14:paraId="440A2A7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SetTextColor</w:t>
      </w:r>
      <w:proofErr w:type="spellEnd"/>
    </w:p>
    <w:p w14:paraId="550D23F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line</w:t>
      </w:r>
    </w:p>
    <w:p w14:paraId="7429FF7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</w:p>
    <w:p w14:paraId="0A3B5E2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re:</w:t>
      </w:r>
    </w:p>
    <w:p w14:paraId="22983F8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white + (red*16)</w:t>
      </w:r>
    </w:p>
    <w:p w14:paraId="45CB23A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SetTextColor</w:t>
      </w:r>
      <w:proofErr w:type="spellEnd"/>
    </w:p>
    <w:p w14:paraId="1D24455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line</w:t>
      </w:r>
    </w:p>
    <w:p w14:paraId="1384FBD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FBF1E4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lc:</w:t>
      </w:r>
    </w:p>
    <w:p w14:paraId="11F9978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lightCyan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+ (black*16)</w:t>
      </w:r>
    </w:p>
    <w:p w14:paraId="2F3815E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SetTextColor</w:t>
      </w:r>
      <w:proofErr w:type="spellEnd"/>
    </w:p>
    <w:p w14:paraId="15AD074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line</w:t>
      </w:r>
    </w:p>
    <w:p w14:paraId="29FDDA4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AABD6A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whi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:</w:t>
      </w:r>
    </w:p>
    <w:p w14:paraId="7D57482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</w:t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black  +</w:t>
      </w:r>
      <w:proofErr w:type="gram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( white*16)</w:t>
      </w:r>
    </w:p>
    <w:p w14:paraId="18778E1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SetTextColor</w:t>
      </w:r>
      <w:proofErr w:type="spellEnd"/>
    </w:p>
    <w:p w14:paraId="3D93738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line</w:t>
      </w:r>
    </w:p>
    <w:p w14:paraId="5CC4EEF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A0F840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lm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:</w:t>
      </w:r>
    </w:p>
    <w:p w14:paraId="10487FF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lightMagenta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+ (gray*16)</w:t>
      </w:r>
    </w:p>
    <w:p w14:paraId="48612F5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SetTextColor</w:t>
      </w:r>
      <w:proofErr w:type="spellEnd"/>
    </w:p>
    <w:p w14:paraId="53631BC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line</w:t>
      </w:r>
    </w:p>
    <w:p w14:paraId="1C2DEAC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2894985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default:</w:t>
      </w:r>
    </w:p>
    <w:p w14:paraId="67A4A5A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green + (black*16)</w:t>
      </w:r>
    </w:p>
    <w:p w14:paraId="3274016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SetTextColor</w:t>
      </w:r>
      <w:proofErr w:type="spellEnd"/>
    </w:p>
    <w:p w14:paraId="2766074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line</w:t>
      </w:r>
    </w:p>
    <w:p w14:paraId="1031561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FC014B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startGame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: </w:t>
      </w:r>
    </w:p>
    <w:p w14:paraId="16E73C9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</w:p>
    <w:p w14:paraId="400D639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init</w:t>
      </w:r>
      <w:proofErr w:type="spellEnd"/>
    </w:p>
    <w:p w14:paraId="5CB1C0A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2A381CE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45BACFF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gram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;;</w:t>
      </w:r>
      <w:proofErr w:type="gram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writedec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;;; reveal answer for testing purposes</w:t>
      </w:r>
    </w:p>
    <w:p w14:paraId="2ACA34F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2A5DCA1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B1E5AD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getlevel</w:t>
      </w:r>
      <w:proofErr w:type="spellEnd"/>
    </w:p>
    <w:p w14:paraId="069115A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6F845D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7D9D10D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0D9BF4F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3311F1D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difficulty</w:t>
      </w:r>
    </w:p>
    <w:p w14:paraId="52768DF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life,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</w:p>
    <w:p w14:paraId="2931B2B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72A2233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L1:</w:t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</w:p>
    <w:p w14:paraId="512D13A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life</w:t>
      </w:r>
    </w:p>
    <w:p w14:paraId="4957A31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offset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livesMsg</w:t>
      </w:r>
      <w:proofErr w:type="spellEnd"/>
    </w:p>
    <w:p w14:paraId="421896C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445C251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writedec</w:t>
      </w:r>
      <w:proofErr w:type="spellEnd"/>
    </w:p>
    <w:p w14:paraId="1E076E9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1E2AA08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45C1BD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dec life</w:t>
      </w:r>
    </w:p>
    <w:p w14:paraId="3CA458E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7F2607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askMain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:</w:t>
      </w:r>
    </w:p>
    <w:p w14:paraId="786AAB6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offset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mainMsg</w:t>
      </w:r>
      <w:proofErr w:type="spellEnd"/>
    </w:p>
    <w:p w14:paraId="2F3FC01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3BB98C2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8434EF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readint</w:t>
      </w:r>
      <w:proofErr w:type="spellEnd"/>
    </w:p>
    <w:p w14:paraId="2938876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78AEA2E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-1</w:t>
      </w:r>
    </w:p>
    <w:p w14:paraId="5EAC4BC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jle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error</w:t>
      </w:r>
    </w:p>
    <w:p w14:paraId="12E35B9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500</w:t>
      </w:r>
    </w:p>
    <w:p w14:paraId="373CC0D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error</w:t>
      </w:r>
    </w:p>
    <w:p w14:paraId="30BDBE0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continue</w:t>
      </w:r>
    </w:p>
    <w:p w14:paraId="7A311EC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9760C7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error:</w:t>
      </w:r>
    </w:p>
    <w:p w14:paraId="50C8DAD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offset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errorMsg</w:t>
      </w:r>
      <w:proofErr w:type="spellEnd"/>
    </w:p>
    <w:p w14:paraId="447F567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 </w:t>
      </w:r>
    </w:p>
    <w:p w14:paraId="6426266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askMain</w:t>
      </w:r>
      <w:proofErr w:type="spellEnd"/>
    </w:p>
    <w:p w14:paraId="269CC05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68CCCC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continue:</w:t>
      </w:r>
    </w:p>
    <w:p w14:paraId="42981CE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random</w:t>
      </w:r>
    </w:p>
    <w:p w14:paraId="609A598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jl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less</w:t>
      </w:r>
    </w:p>
    <w:p w14:paraId="1C69A16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je equal</w:t>
      </w:r>
    </w:p>
    <w:p w14:paraId="1B61D4F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jg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greater</w:t>
      </w:r>
    </w:p>
    <w:p w14:paraId="13330A4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281F034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Loop L1</w:t>
      </w:r>
    </w:p>
    <w:p w14:paraId="48CD12A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7E509CE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less:</w:t>
      </w:r>
    </w:p>
    <w:p w14:paraId="75A031C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offset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greaterMsg</w:t>
      </w:r>
      <w:proofErr w:type="spellEnd"/>
    </w:p>
    <w:p w14:paraId="1DA2231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7029F39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471C7F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6C10EA8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600225C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4D70B43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77BD6E4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life, 0 </w:t>
      </w:r>
    </w:p>
    <w:p w14:paraId="393D6A2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je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quitGame</w:t>
      </w:r>
      <w:proofErr w:type="spellEnd"/>
    </w:p>
    <w:p w14:paraId="041DF61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L1</w:t>
      </w:r>
    </w:p>
    <w:p w14:paraId="0C77AD3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63D32C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equal:</w:t>
      </w:r>
    </w:p>
    <w:p w14:paraId="54D1082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offset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equalMsg</w:t>
      </w:r>
      <w:proofErr w:type="spellEnd"/>
    </w:p>
    <w:p w14:paraId="7232AB8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1CEBB22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91DBCD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24E31D1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lastRenderedPageBreak/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37DFB4A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C2328F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quitGame</w:t>
      </w:r>
      <w:proofErr w:type="spellEnd"/>
    </w:p>
    <w:p w14:paraId="0BE7569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4F17D9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greater:</w:t>
      </w:r>
    </w:p>
    <w:p w14:paraId="7F6B5C5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offset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lessMsg</w:t>
      </w:r>
      <w:proofErr w:type="spellEnd"/>
    </w:p>
    <w:p w14:paraId="54C39EE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6FB3B71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C83EFE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4C9674C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430A378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7A00217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72107E4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life, 0 </w:t>
      </w:r>
    </w:p>
    <w:p w14:paraId="7DC9AF3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je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quitGame</w:t>
      </w:r>
      <w:proofErr w:type="spellEnd"/>
    </w:p>
    <w:p w14:paraId="3D5435E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L1</w:t>
      </w:r>
    </w:p>
    <w:p w14:paraId="62A41C0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CD34AB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quitGame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:</w:t>
      </w:r>
    </w:p>
    <w:p w14:paraId="60E583E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random</w:t>
      </w:r>
    </w:p>
    <w:p w14:paraId="6002FF3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je replay</w:t>
      </w:r>
    </w:p>
    <w:p w14:paraId="6E053B2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offset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revealMsg</w:t>
      </w:r>
      <w:proofErr w:type="spellEnd"/>
    </w:p>
    <w:p w14:paraId="59BAB85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6B3E703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random</w:t>
      </w:r>
    </w:p>
    <w:p w14:paraId="5563D7E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writedec</w:t>
      </w:r>
      <w:proofErr w:type="spellEnd"/>
    </w:p>
    <w:p w14:paraId="725F994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588928F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20F6623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replay:</w:t>
      </w:r>
    </w:p>
    <w:p w14:paraId="27232FA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offset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replayMsg</w:t>
      </w:r>
      <w:proofErr w:type="spellEnd"/>
    </w:p>
    <w:p w14:paraId="0BE6DDD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32D8B32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readchar</w:t>
      </w:r>
      <w:proofErr w:type="spellEnd"/>
    </w:p>
    <w:p w14:paraId="3E5EC92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5577DB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al, 'y'</w:t>
      </w:r>
    </w:p>
    <w:p w14:paraId="187D9C5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je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startGame</w:t>
      </w:r>
      <w:proofErr w:type="spellEnd"/>
    </w:p>
    <w:p w14:paraId="25E3491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al, 'Y'</w:t>
      </w:r>
    </w:p>
    <w:p w14:paraId="1B77B38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je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startGame</w:t>
      </w:r>
      <w:proofErr w:type="spellEnd"/>
    </w:p>
    <w:p w14:paraId="5A2EF00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5BBEA6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Line</w:t>
      </w:r>
    </w:p>
    <w:p w14:paraId="251D514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70C4106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byebye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:</w:t>
      </w:r>
    </w:p>
    <w:p w14:paraId="2CB5D95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575FD91D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offset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goodbyeMsg</w:t>
      </w:r>
      <w:proofErr w:type="spellEnd"/>
    </w:p>
    <w:p w14:paraId="131906B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4222E0B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crlf</w:t>
      </w:r>
      <w:proofErr w:type="spellEnd"/>
    </w:p>
    <w:p w14:paraId="4F137E3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exit</w:t>
      </w:r>
    </w:p>
    <w:p w14:paraId="39DE8EA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</w:p>
    <w:p w14:paraId="2A1361C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499EEB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MainGame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endp</w:t>
      </w:r>
      <w:proofErr w:type="spellEnd"/>
    </w:p>
    <w:p w14:paraId="6067FF3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0B753F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init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PROC</w:t>
      </w:r>
    </w:p>
    <w:p w14:paraId="641D539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pushfd</w:t>
      </w:r>
      <w:proofErr w:type="spellEnd"/>
    </w:p>
    <w:p w14:paraId="541DBE4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mov difficulty, 3</w:t>
      </w:r>
    </w:p>
    <w:p w14:paraId="1419502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mov life, 0</w:t>
      </w:r>
    </w:p>
    <w:p w14:paraId="2A24E85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call Randomize</w:t>
      </w:r>
    </w:p>
    <w:p w14:paraId="64F3562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500</w:t>
      </w:r>
    </w:p>
    <w:p w14:paraId="663E227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RandomRange</w:t>
      </w:r>
      <w:proofErr w:type="spellEnd"/>
    </w:p>
    <w:p w14:paraId="78BCFD74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random,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</w:p>
    <w:p w14:paraId="05543D4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popfd</w:t>
      </w:r>
      <w:proofErr w:type="spellEnd"/>
    </w:p>
    <w:p w14:paraId="0BBED90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ret</w:t>
      </w:r>
    </w:p>
    <w:p w14:paraId="3398C96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init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ENDP</w:t>
      </w:r>
    </w:p>
    <w:p w14:paraId="0772F818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0A4605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getlevel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PROC</w:t>
      </w:r>
    </w:p>
    <w:p w14:paraId="1D120A6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pushfd</w:t>
      </w:r>
      <w:proofErr w:type="spellEnd"/>
    </w:p>
    <w:p w14:paraId="582709B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askdifficulty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:</w:t>
      </w:r>
    </w:p>
    <w:p w14:paraId="6CAC463C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</w:p>
    <w:p w14:paraId="280F51B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, offset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difficultyMsg</w:t>
      </w:r>
      <w:proofErr w:type="spellEnd"/>
    </w:p>
    <w:p w14:paraId="6EBE1B1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0E21294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readint</w:t>
      </w:r>
      <w:proofErr w:type="spellEnd"/>
    </w:p>
    <w:p w14:paraId="2938609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0</w:t>
      </w:r>
    </w:p>
    <w:p w14:paraId="72DDEFE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jle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askdifficulty</w:t>
      </w:r>
      <w:proofErr w:type="spellEnd"/>
    </w:p>
    <w:p w14:paraId="474A08A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4</w:t>
      </w:r>
    </w:p>
    <w:p w14:paraId="7E39BE8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jge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askdifficulty</w:t>
      </w:r>
      <w:proofErr w:type="spellEnd"/>
    </w:p>
    <w:p w14:paraId="084E8002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6918D1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1</w:t>
      </w:r>
    </w:p>
    <w:p w14:paraId="58DE865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je lvl1</w:t>
      </w:r>
    </w:p>
    <w:p w14:paraId="6BD3BEE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cmp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2</w:t>
      </w:r>
    </w:p>
    <w:p w14:paraId="354F3F7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je lvl2</w:t>
      </w:r>
    </w:p>
    <w:p w14:paraId="3C43989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jmp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game</w:t>
      </w:r>
    </w:p>
    <w:p w14:paraId="0842C90F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lvl1: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shl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difficulty, 1</w:t>
      </w:r>
    </w:p>
    <w:p w14:paraId="0527E7E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lvl2: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shl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difficulty, 1</w:t>
      </w:r>
    </w:p>
    <w:p w14:paraId="66F7EC71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</w:p>
    <w:p w14:paraId="5036AA5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game:</w:t>
      </w:r>
    </w:p>
    <w:p w14:paraId="5C322FD6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edx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offset msg</w:t>
      </w:r>
    </w:p>
    <w:p w14:paraId="0C620939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writestring</w:t>
      </w:r>
      <w:proofErr w:type="spellEnd"/>
    </w:p>
    <w:p w14:paraId="28089970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mov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eax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, difficulty</w:t>
      </w:r>
    </w:p>
    <w:p w14:paraId="6CF32D55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 xml:space="preserve">call </w:t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writedec</w:t>
      </w:r>
      <w:proofErr w:type="spellEnd"/>
    </w:p>
    <w:p w14:paraId="481F194E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</w: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popfd</w:t>
      </w:r>
      <w:proofErr w:type="spellEnd"/>
    </w:p>
    <w:p w14:paraId="6C1A8FE3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ab/>
        <w:t>ret</w:t>
      </w:r>
    </w:p>
    <w:p w14:paraId="520EED67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getlevel</w:t>
      </w:r>
      <w:proofErr w:type="spellEnd"/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 xml:space="preserve"> ENDP</w:t>
      </w:r>
    </w:p>
    <w:p w14:paraId="21B65EAA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C5A55DB" w14:textId="77777777" w:rsidR="00201146" w:rsidRPr="00201146" w:rsidRDefault="00201146" w:rsidP="00201146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01146">
        <w:rPr>
          <w:rFonts w:ascii="Consolas" w:eastAsia="Times New Roman" w:hAnsi="Consolas" w:cs="Times New Roman"/>
          <w:color w:val="000000"/>
          <w:sz w:val="19"/>
          <w:szCs w:val="19"/>
          <w:lang w:eastAsia="en-US"/>
        </w:rPr>
        <w:t>end main</w:t>
      </w:r>
    </w:p>
    <w:p w14:paraId="397AD767" w14:textId="609C91F1" w:rsidR="00B665CF" w:rsidRPr="00B665CF" w:rsidRDefault="00201146" w:rsidP="0020114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201146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  <w:r w:rsidRPr="00201146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</w:p>
    <w:sectPr w:rsidR="00B665CF" w:rsidRPr="00B665CF"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5A263" w14:textId="77777777" w:rsidR="00B6073F" w:rsidRDefault="00B6073F">
      <w:pPr>
        <w:spacing w:before="0" w:after="0" w:line="240" w:lineRule="auto"/>
      </w:pPr>
      <w:r>
        <w:separator/>
      </w:r>
    </w:p>
  </w:endnote>
  <w:endnote w:type="continuationSeparator" w:id="0">
    <w:p w14:paraId="4EBA1A3C" w14:textId="77777777" w:rsidR="00B6073F" w:rsidRDefault="00B607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B161D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34F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907D" w14:textId="77777777" w:rsidR="00B6073F" w:rsidRDefault="00B6073F">
      <w:pPr>
        <w:spacing w:before="0" w:after="0" w:line="240" w:lineRule="auto"/>
      </w:pPr>
      <w:r>
        <w:separator/>
      </w:r>
    </w:p>
  </w:footnote>
  <w:footnote w:type="continuationSeparator" w:id="0">
    <w:p w14:paraId="12DBA657" w14:textId="77777777" w:rsidR="00B6073F" w:rsidRDefault="00B6073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C54A24"/>
    <w:multiLevelType w:val="hybridMultilevel"/>
    <w:tmpl w:val="070C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56428905">
    <w:abstractNumId w:val="9"/>
  </w:num>
  <w:num w:numId="2" w16cid:durableId="487936925">
    <w:abstractNumId w:val="9"/>
  </w:num>
  <w:num w:numId="3" w16cid:durableId="1972710043">
    <w:abstractNumId w:val="8"/>
  </w:num>
  <w:num w:numId="4" w16cid:durableId="607398193">
    <w:abstractNumId w:val="8"/>
  </w:num>
  <w:num w:numId="5" w16cid:durableId="1317228533">
    <w:abstractNumId w:val="9"/>
  </w:num>
  <w:num w:numId="6" w16cid:durableId="2000839958">
    <w:abstractNumId w:val="8"/>
  </w:num>
  <w:num w:numId="7" w16cid:durableId="55278903">
    <w:abstractNumId w:val="12"/>
  </w:num>
  <w:num w:numId="8" w16cid:durableId="475075559">
    <w:abstractNumId w:val="10"/>
  </w:num>
  <w:num w:numId="9" w16cid:durableId="1355423231">
    <w:abstractNumId w:val="14"/>
  </w:num>
  <w:num w:numId="10" w16cid:durableId="1272785755">
    <w:abstractNumId w:val="13"/>
  </w:num>
  <w:num w:numId="11" w16cid:durableId="1910456353">
    <w:abstractNumId w:val="16"/>
  </w:num>
  <w:num w:numId="12" w16cid:durableId="824932513">
    <w:abstractNumId w:val="15"/>
  </w:num>
  <w:num w:numId="13" w16cid:durableId="926773340">
    <w:abstractNumId w:val="7"/>
  </w:num>
  <w:num w:numId="14" w16cid:durableId="1270239020">
    <w:abstractNumId w:val="6"/>
  </w:num>
  <w:num w:numId="15" w16cid:durableId="219175089">
    <w:abstractNumId w:val="5"/>
  </w:num>
  <w:num w:numId="16" w16cid:durableId="1135483719">
    <w:abstractNumId w:val="4"/>
  </w:num>
  <w:num w:numId="17" w16cid:durableId="1554077082">
    <w:abstractNumId w:val="3"/>
  </w:num>
  <w:num w:numId="18" w16cid:durableId="67845905">
    <w:abstractNumId w:val="2"/>
  </w:num>
  <w:num w:numId="19" w16cid:durableId="2103644488">
    <w:abstractNumId w:val="1"/>
  </w:num>
  <w:num w:numId="20" w16cid:durableId="2011985797">
    <w:abstractNumId w:val="0"/>
  </w:num>
  <w:num w:numId="21" w16cid:durableId="2111872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CF"/>
    <w:rsid w:val="000748AA"/>
    <w:rsid w:val="001007EB"/>
    <w:rsid w:val="001638F6"/>
    <w:rsid w:val="00194379"/>
    <w:rsid w:val="001A2000"/>
    <w:rsid w:val="001C3688"/>
    <w:rsid w:val="00201146"/>
    <w:rsid w:val="00270ECE"/>
    <w:rsid w:val="002A43EF"/>
    <w:rsid w:val="003209D6"/>
    <w:rsid w:val="00334A73"/>
    <w:rsid w:val="003422FF"/>
    <w:rsid w:val="004952C4"/>
    <w:rsid w:val="004F080D"/>
    <w:rsid w:val="005069AD"/>
    <w:rsid w:val="005512C1"/>
    <w:rsid w:val="005A1C5A"/>
    <w:rsid w:val="00690EFD"/>
    <w:rsid w:val="007021DE"/>
    <w:rsid w:val="00732607"/>
    <w:rsid w:val="00844483"/>
    <w:rsid w:val="00882FF4"/>
    <w:rsid w:val="00934F1C"/>
    <w:rsid w:val="009D2231"/>
    <w:rsid w:val="00A122DB"/>
    <w:rsid w:val="00AD165F"/>
    <w:rsid w:val="00B47B7A"/>
    <w:rsid w:val="00B6073F"/>
    <w:rsid w:val="00B646B8"/>
    <w:rsid w:val="00B665CF"/>
    <w:rsid w:val="00C80BD4"/>
    <w:rsid w:val="00CF3A42"/>
    <w:rsid w:val="00D034C4"/>
    <w:rsid w:val="00D5413C"/>
    <w:rsid w:val="00DC07A3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9B6DAE"/>
  <w15:chartTrackingRefBased/>
  <w15:docId w15:val="{AC268A9E-02DC-4EBF-A43A-C49C5F08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D034C4"/>
    <w:pPr>
      <w:ind w:left="720"/>
      <w:contextualSpacing/>
    </w:pPr>
  </w:style>
  <w:style w:type="paragraph" w:customStyle="1" w:styleId="msonormal0">
    <w:name w:val="msonormal"/>
    <w:basedOn w:val="Normal"/>
    <w:rsid w:val="0020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0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201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reepngimg.com/png/88553-emoticon-area-text-smiley-question-mark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bih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11</TotalTime>
  <Pages>10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Nabiha Rajani</dc:creator>
  <cp:keywords/>
  <cp:lastModifiedBy>Nabiha Rajani</cp:lastModifiedBy>
  <cp:revision>3</cp:revision>
  <dcterms:created xsi:type="dcterms:W3CDTF">2022-12-02T00:22:00Z</dcterms:created>
  <dcterms:modified xsi:type="dcterms:W3CDTF">2022-12-02T00:24:00Z</dcterms:modified>
  <cp:version/>
</cp:coreProperties>
</file>